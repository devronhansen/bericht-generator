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5"/>
      </w:tblGrid>
      <w:tr w:rsidR="00450593">
        <w:trPr>
          <w:cantSplit/>
          <w:trHeight w:hRule="exact" w:val="240"/>
        </w:trPr>
        <w:tc>
          <w:tcPr>
            <w:tcW w:w="3765" w:type="dxa"/>
            <w:vAlign w:val="center"/>
          </w:tcPr>
          <w:p w:rsidR="00450593" w:rsidRDefault="008577EC" w:rsidP="000D56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5080</wp:posOffset>
                      </wp:positionV>
                      <wp:extent cx="6376670" cy="9853930"/>
                      <wp:effectExtent l="0" t="0" r="0" b="0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76670" cy="9853930"/>
                                <a:chOff x="864" y="648"/>
                                <a:chExt cx="10042" cy="15518"/>
                              </a:xfrm>
                            </wpg:grpSpPr>
                            <wps:wsp>
                              <wps:cNvPr id="2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4" y="1642"/>
                                  <a:ext cx="3744" cy="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color w:val="008000"/>
                                        <w:sz w:val="3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color w:val="008000"/>
                                        <w:sz w:val="34"/>
                                      </w:rPr>
                                      <w:t>Ausbildungsnachweis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3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color w:val="008000"/>
                                        <w:sz w:val="34"/>
                                      </w:rPr>
                                      <w:t>Nr.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Line 4"/>
                              <wps:cNvCnPr/>
                              <wps:spPr bwMode="auto">
                                <a:xfrm>
                                  <a:off x="4464" y="2016"/>
                                  <a:ext cx="6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6" y="1075"/>
                                  <a:ext cx="201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jc w:val="right"/>
                                      <w:rPr>
                                        <w:rFonts w:ascii="Arial" w:hAnsi="Arial"/>
                                        <w:color w:val="008000"/>
                                        <w:w w:val="102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8000"/>
                                        <w:w w:val="102"/>
                                        <w:sz w:val="16"/>
                                      </w:rPr>
                                      <w:t>A</w:t>
                                    </w:r>
                                    <w:r w:rsidR="00107593">
                                      <w:rPr>
                                        <w:rFonts w:ascii="Arial" w:hAnsi="Arial"/>
                                        <w:color w:val="008000"/>
                                        <w:w w:val="102"/>
                                        <w:sz w:val="16"/>
                                      </w:rPr>
                                      <w:t>usbildungsberuf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Line 6"/>
                              <wps:cNvCnPr/>
                              <wps:spPr bwMode="auto">
                                <a:xfrm>
                                  <a:off x="7162" y="1296"/>
                                  <a:ext cx="37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7"/>
                              <wps:cNvCnPr/>
                              <wps:spPr bwMode="auto">
                                <a:xfrm>
                                  <a:off x="7162" y="864"/>
                                  <a:ext cx="37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2" y="648"/>
                                  <a:ext cx="720" cy="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jc w:val="right"/>
                                      <w:rPr>
                                        <w:rFonts w:ascii="Arial" w:hAnsi="Arial"/>
                                        <w:color w:val="008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8000"/>
                                        <w:sz w:val="16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44" y="1599"/>
                                  <a:ext cx="158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Textkrper"/>
                                      <w:rPr>
                                        <w:rFonts w:ascii="Arial" w:hAnsi="Arial"/>
                                        <w:color w:val="008000"/>
                                        <w:spacing w:val="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8000"/>
                                        <w:spacing w:val="0"/>
                                      </w:rPr>
                                      <w:t>Ausbildungs- Monat vom</w:t>
                                    </w:r>
                                  </w:p>
                                  <w:p w:rsidR="003049F6" w:rsidRDefault="003049F6">
                                    <w:pPr>
                                      <w:pStyle w:val="Textkrper"/>
                                      <w:rPr>
                                        <w:rFonts w:ascii="Arial" w:hAnsi="Arial"/>
                                        <w:color w:val="008000"/>
                                        <w:spacing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10"/>
                              <wps:cNvCnPr/>
                              <wps:spPr bwMode="auto">
                                <a:xfrm>
                                  <a:off x="6442" y="2016"/>
                                  <a:ext cx="10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1"/>
                              <wps:cNvCnPr/>
                              <wps:spPr bwMode="auto">
                                <a:xfrm>
                                  <a:off x="8064" y="2016"/>
                                  <a:ext cx="10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73" y="1801"/>
                                  <a:ext cx="631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Textkrper"/>
                                      <w:jc w:val="left"/>
                                      <w:rPr>
                                        <w:rFonts w:ascii="Arial" w:hAnsi="Arial"/>
                                        <w:color w:val="00800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8000"/>
                                      </w:rPr>
                                      <w:t>bis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13"/>
                              <wps:cNvCnPr/>
                              <wps:spPr bwMode="auto">
                                <a:xfrm>
                                  <a:off x="10474" y="2016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28" y="1603"/>
                                  <a:ext cx="1595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Textkrper"/>
                                      <w:rPr>
                                        <w:rFonts w:ascii="Arial" w:hAnsi="Arial"/>
                                        <w:color w:val="00800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8000"/>
                                      </w:rPr>
                                      <w:t>Ausbildungs-                    Jahr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4" y="2160"/>
                                  <a:ext cx="9872" cy="12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8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16"/>
                              <wps:cNvCnPr/>
                              <wps:spPr bwMode="auto">
                                <a:xfrm>
                                  <a:off x="1035" y="7201"/>
                                  <a:ext cx="98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7"/>
                              <wps:cNvCnPr/>
                              <wps:spPr bwMode="auto">
                                <a:xfrm>
                                  <a:off x="1036" y="10800"/>
                                  <a:ext cx="98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8" y="2302"/>
                                  <a:ext cx="201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rPr>
                                        <w:color w:val="008000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</w:rPr>
                                      <w:t>Betriebliche Tätigkeit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4" y="7297"/>
                                  <a:ext cx="763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rPr>
                                        <w:color w:val="008000"/>
                                        <w:w w:val="101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101"/>
                                      </w:rPr>
                                      <w:t>Unterweisungen, Lehrgespräche, betrieblicher Unterricht, sonstige Schulungsveranstaltungen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2" y="10915"/>
                                  <a:ext cx="302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rPr>
                                        <w:color w:val="008000"/>
                                        <w:w w:val="101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101"/>
                                      </w:rPr>
                                      <w:t>Berufsschule (Unterrichtsthemen)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" y="14657"/>
                                  <a:ext cx="9871" cy="1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8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Line 22"/>
                              <wps:cNvCnPr/>
                              <wps:spPr bwMode="auto">
                                <a:xfrm>
                                  <a:off x="1114" y="15785"/>
                                  <a:ext cx="23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3"/>
                              <wps:cNvCnPr/>
                              <wps:spPr bwMode="auto">
                                <a:xfrm>
                                  <a:off x="3562" y="15785"/>
                                  <a:ext cx="23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4"/>
                              <wps:cNvCnPr/>
                              <wps:spPr bwMode="auto">
                                <a:xfrm>
                                  <a:off x="6030" y="15785"/>
                                  <a:ext cx="23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5"/>
                              <wps:cNvCnPr/>
                              <wps:spPr bwMode="auto">
                                <a:xfrm>
                                  <a:off x="8514" y="15785"/>
                                  <a:ext cx="23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4" y="15734"/>
                                  <a:ext cx="230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spacing w:line="8" w:lineRule="atLeast"/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  <w:t>Auszubildender</w:t>
                                    </w:r>
                                  </w:p>
                                  <w:p w:rsidR="003049F6" w:rsidRDefault="003049F6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  <w:t>Unterschrift und Datum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Line 27"/>
                              <wps:cNvCnPr/>
                              <wps:spPr bwMode="auto">
                                <a:xfrm>
                                  <a:off x="3495" y="14661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28"/>
                              <wps:cNvCnPr/>
                              <wps:spPr bwMode="auto">
                                <a:xfrm>
                                  <a:off x="5956" y="14661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29"/>
                              <wps:cNvCnPr/>
                              <wps:spPr bwMode="auto">
                                <a:xfrm>
                                  <a:off x="8428" y="14661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6" y="15734"/>
                                  <a:ext cx="230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spacing w:line="8" w:lineRule="atLeast"/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  <w:t>Ausbildender</w:t>
                                    </w:r>
                                  </w:p>
                                  <w:p w:rsidR="003049F6" w:rsidRDefault="003049F6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  <w:t>Prüfvermerk und Datum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68" y="15734"/>
                                  <a:ext cx="244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spacing w:line="8" w:lineRule="atLeast"/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  <w:t>Gesetzlicher Vertreter</w:t>
                                    </w:r>
                                  </w:p>
                                  <w:p w:rsidR="003049F6" w:rsidRDefault="003049F6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  <w:t>Sichtvermerk und Datum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40" y="15734"/>
                                  <a:ext cx="244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spacing w:line="8" w:lineRule="atLeast"/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  <w:t>Berufsschule</w:t>
                                    </w:r>
                                  </w:p>
                                  <w:p w:rsidR="003049F6" w:rsidRDefault="003049F6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  <w:t>Sichtvermerk und Datum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margin-left:43.2pt;margin-top:.4pt;width:502.1pt;height:775.9pt;z-index:251657216" coordorigin="864,648" coordsize="10042,15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" o:allowincell="f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left:864;top:1642;width:3744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  <v:textbox>
                          <w:txbxContent>
                            <w:p w:rsidR="003049F6" w:rsidRDefault="003049F6">
                              <w:pPr>
                                <w:rPr>
                                  <w:rFonts w:ascii="Arial Narrow" w:hAnsi="Arial Narrow"/>
                                  <w:b/>
                                  <w:color w:val="008000"/>
                                  <w:sz w:val="3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color w:val="008000"/>
                                  <w:sz w:val="34"/>
                                </w:rPr>
                                <w:t>Ausbildungsnachweis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color w:val="008000"/>
                                  <w:sz w:val="34"/>
                                </w:rPr>
                                <w:t>Nr.</w:t>
                              </w:r>
                            </w:p>
                          </w:txbxContent>
                        </v:textbox>
                      </v:shape>
                      <v:line id="Line 4" o:spid="_x0000_s1028" style="position:absolute;visibility:visible;mso-wrap-style:square" from="4464,2016" to="5146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n+H8IAAADaAAAADwAAAGRycy9kb3ducmV2LnhtbESPQWvCQBSE7wX/w/KE3urGSFuJrqKV&#10;QsFTTXp/ZJ/ZmOzbkN2a9N93BcHjMDPfMOvtaFtxpd7XjhXMZwkI4tLpmisFRf75sgThA7LG1jEp&#10;+CMP283kaY2ZdgN/0/UUKhEh7DNUYELoMil9aciin7mOOHpn11sMUfaV1D0OEW5bmSbJm7RYc1ww&#10;2NGHobI5/VoFTTFUh+59/4r5smnOl2P6E/apUs/TcbcCEWgMj/C9/aUVLOB2Jd4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n+H8IAAADaAAAADwAAAAAAAAAAAAAA&#10;AAChAgAAZHJzL2Rvd25yZXYueG1sUEsFBgAAAAAEAAQA+QAAAJADAAAAAA==&#10;" strokecolor="green"/>
                      <v:shape id="Text Box 5" o:spid="_x0000_s1029" type="#_x0000_t202" style="position:absolute;left:5146;top:1075;width:201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3049F6" w:rsidRDefault="003049F6">
                              <w:pPr>
                                <w:jc w:val="right"/>
                                <w:rPr>
                                  <w:rFonts w:ascii="Arial" w:hAnsi="Arial"/>
                                  <w:color w:val="008000"/>
                                  <w:w w:val="102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8000"/>
                                  <w:w w:val="102"/>
                                  <w:sz w:val="16"/>
                                </w:rPr>
                                <w:t>A</w:t>
                              </w:r>
                              <w:r w:rsidR="00107593">
                                <w:rPr>
                                  <w:rFonts w:ascii="Arial" w:hAnsi="Arial"/>
                                  <w:color w:val="008000"/>
                                  <w:w w:val="102"/>
                                  <w:sz w:val="16"/>
                                </w:rPr>
                                <w:t>usbildungsberuf</w:t>
                              </w:r>
                            </w:p>
                          </w:txbxContent>
                        </v:textbox>
                      </v:shape>
                      <v:line id="Line 6" o:spid="_x0000_s1030" style="position:absolute;visibility:visible;mso-wrap-style:square" from="7162,1296" to="10906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zD8MIAAADaAAAADwAAAGRycy9kb3ducmV2LnhtbESPS4vCQBCE78L+h6EFbzox4IPoJKy7&#10;CMKefN2bTJtkk+kJmVkT//2OIHgsquorapsNphF36lxlWcF8FoEgzq2uuFBwOe+naxDOI2tsLJOC&#10;BznI0o/RFhNtez7S/eQLESDsElRQet8mUrq8JINuZlvi4N1sZ9AH2RVSd9gHuGlkHEVLabDisFBi&#10;S18l5fXpzyioL33x3a52Czyv6/r2+xNf/S5WajIePjcgPA3+HX61D1rBAp5Xwg2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zD8MIAAADaAAAADwAAAAAAAAAAAAAA&#10;AAChAgAAZHJzL2Rvd25yZXYueG1sUEsFBgAAAAAEAAQA+QAAAJADAAAAAA==&#10;" strokecolor="green"/>
                      <v:line id="Line 7" o:spid="_x0000_s1031" style="position:absolute;visibility:visible;mso-wrap-style:square" from="7162,864" to="10906,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5dh8EAAADaAAAADwAAAGRycy9kb3ducmV2LnhtbESPT4vCMBTE78J+h/AEb5pa0JWuaVlX&#10;BMGTf/b+aJ5tt81LaaKt394Iwh6HmfkNs84G04g7da6yrGA+i0AQ51ZXXCi4nHfTFQjnkTU2lknB&#10;gxxk6cdojYm2PR/pfvKFCBB2CSoovW8TKV1ekkE3sy1x8K62M+iD7AqpO+wD3DQyjqKlNFhxWCix&#10;pZ+S8vp0MwrqS19s28/NAs+rur7+HeJfv4mVmoyH7y8Qngb/H36391rBEl5Xwg2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rl2HwQAAANoAAAAPAAAAAAAAAAAAAAAA&#10;AKECAABkcnMvZG93bnJldi54bWxQSwUGAAAAAAQABAD5AAAAjwMAAAAA&#10;" strokecolor="green"/>
                      <v:shape id="Text Box 8" o:spid="_x0000_s1032" type="#_x0000_t202" style="position:absolute;left:6442;top:648;width:72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3049F6" w:rsidRDefault="003049F6">
                              <w:pPr>
                                <w:jc w:val="right"/>
                                <w:rPr>
                                  <w:rFonts w:ascii="Arial" w:hAnsi="Arial"/>
                                  <w:color w:val="008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8000"/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4944;top:1599;width:158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3049F6" w:rsidRDefault="003049F6">
                              <w:pPr>
                                <w:pStyle w:val="Textkrper"/>
                                <w:rPr>
                                  <w:rFonts w:ascii="Arial" w:hAnsi="Arial"/>
                                  <w:color w:val="008000"/>
                                  <w:spacing w:val="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8000"/>
                                  <w:spacing w:val="0"/>
                                </w:rPr>
                                <w:t>Ausbildungs- Monat vom</w:t>
                              </w:r>
                            </w:p>
                            <w:p w:rsidR="003049F6" w:rsidRDefault="003049F6">
                              <w:pPr>
                                <w:pStyle w:val="Textkrper"/>
                                <w:rPr>
                                  <w:rFonts w:ascii="Arial" w:hAnsi="Arial"/>
                                  <w:color w:val="008000"/>
                                  <w:spacing w:val="0"/>
                                </w:rPr>
                              </w:pPr>
                            </w:p>
                          </w:txbxContent>
                        </v:textbox>
                      </v:shape>
                      <v:line id="Line 10" o:spid="_x0000_s1034" style="position:absolute;visibility:visible;mso-wrap-style:square" from="6442,2016" to="7450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9cEAAADaAAAADwAAAGRycy9kb3ducmV2LnhtbESPS4vCQBCE7wv+h6EFb+vEgLsaHcUH&#10;woKn9XFvMm0Sk+kJmdHEf+8Igseiqr6i5svOVOJOjSssKxgNIxDEqdUFZwpOx933BITzyBory6Tg&#10;QQ6Wi97XHBNtW/6n+8FnIkDYJagg975OpHRpTgbd0NbEwbvYxqAPssmkbrANcFPJOIp+pMGCw0KO&#10;NW1ySsvDzSgoT222rX/XYzxOyvJy3cdnv46VGvS71QyEp85/wu/2n1YwhdeVc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Mcn1wQAAANoAAAAPAAAAAAAAAAAAAAAA&#10;AKECAABkcnMvZG93bnJldi54bWxQSwUGAAAAAAQABAD5AAAAjwMAAAAA&#10;" strokecolor="green"/>
                      <v:line id="Line 11" o:spid="_x0000_s1035" style="position:absolute;visibility:visible;mso-wrap-style:square" from="8064,2016" to="9072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vGacMAAADbAAAADwAAAGRycy9kb3ducmV2LnhtbESPT2vCQBDF7wW/wzJCb3VjwCrRVdQi&#10;FHry333IjklMdjZktyb99p2D4G2G9+a936w2g2vUg7pQeTYwnSSgiHNvKy4MXM6HjwWoEJEtNp7J&#10;wB8F2KxHbyvMrO/5SI9TLJSEcMjQQBljm2kd8pIcholviUW7+c5hlLUrtO2wl3DX6DRJPrXDiqWh&#10;xJb2JeX16dcZqC998dXOdzM8L+r6dv9Jr3GXGvM+HrZLUJGG+DI/r7+t4Au9/CID6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rxmnDAAAA2wAAAA8AAAAAAAAAAAAA&#10;AAAAoQIAAGRycy9kb3ducmV2LnhtbFBLBQYAAAAABAAEAPkAAACRAwAAAAA=&#10;" strokecolor="green"/>
                      <v:shape id="Text Box 12" o:spid="_x0000_s1036" type="#_x0000_t202" style="position:absolute;left:7473;top:1801;width:631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  <v:textbox>
                          <w:txbxContent>
                            <w:p w:rsidR="003049F6" w:rsidRDefault="003049F6">
                              <w:pPr>
                                <w:pStyle w:val="Textkrper"/>
                                <w:jc w:val="left"/>
                                <w:rPr>
                                  <w:rFonts w:ascii="Arial" w:hAnsi="Arial"/>
                                  <w:color w:val="008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8000"/>
                                </w:rPr>
                                <w:t>bis</w:t>
                              </w:r>
                            </w:p>
                          </w:txbxContent>
                        </v:textbox>
                      </v:shape>
                      <v:line id="Line 13" o:spid="_x0000_s1037" style="position:absolute;visibility:visible;mso-wrap-style:square" from="10474,2016" to="10906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X9hcAAAADbAAAADwAAAGRycy9kb3ducmV2LnhtbERPTWvCQBC9F/wPywi91Y2BWomuYhSh&#10;0FNNvA/ZMYnJzobsmqT/visUepvH+5ztfjKtGKh3tWUFy0UEgriwuuZSQZ6d39YgnEfW2FomBT/k&#10;YL+bvWwx0XbkbxouvhQhhF2CCirvu0RKV1Rk0C1sRxy4m+0N+gD7UuoexxBuWhlH0UoarDk0VNjR&#10;saKiuTyMgiYfy1P3kb5jtm6a2/0rvvo0Vup1Ph02IDxN/l/85/7UYX4Mz1/CAXL3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1/YXAAAAA2wAAAA8AAAAAAAAAAAAAAAAA&#10;oQIAAGRycy9kb3ducmV2LnhtbFBLBQYAAAAABAAEAPkAAACOAwAAAAA=&#10;" strokecolor="green"/>
                      <v:shape id="Text Box 14" o:spid="_x0000_s1038" type="#_x0000_t202" style="position:absolute;left:8928;top:1603;width:159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3049F6" w:rsidRDefault="003049F6">
                              <w:pPr>
                                <w:pStyle w:val="Textkrper"/>
                                <w:rPr>
                                  <w:rFonts w:ascii="Arial" w:hAnsi="Arial"/>
                                  <w:color w:val="008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8000"/>
                                </w:rPr>
                                <w:t>Ausbildungs-                    Jahr</w:t>
                              </w:r>
                            </w:p>
                          </w:txbxContent>
                        </v:textbox>
                      </v:shape>
                      <v:rect id="Rectangle 15" o:spid="_x0000_s1039" style="position:absolute;left:1034;top:2160;width:9872;height:1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r1sQA&#10;AADbAAAADwAAAGRycy9kb3ducmV2LnhtbERPTWvCQBC9F/oflil4qxtFJKSuoaQqgj3U1EtuQ3aa&#10;pM3OhuyqMb++WxB6m8f7nFU6mFZcqHeNZQWzaQSCuLS64UrB6XP7HINwHllja5kU3MhBun58WGGi&#10;7ZWPdMl9JUIIuwQV1N53iZSurMmgm9qOOHBftjfoA+wrqXu8hnDTynkULaXBhkNDjR1lNZU/+dko&#10;oHij41PxPRaHj+LtOL7vxmw2V2ryNLy+gPA0+H/x3b3XYf4C/n4J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Vq9bEAAAA2wAAAA8AAAAAAAAAAAAAAAAAmAIAAGRycy9k&#10;b3ducmV2LnhtbFBLBQYAAAAABAAEAPUAAACJAwAAAAA=&#10;" filled="f" strokecolor="green" strokeweight="2pt"/>
                      <v:line id="Line 16" o:spid="_x0000_s1040" style="position:absolute;visibility:visible;mso-wrap-style:square" from="1035,7201" to="10905,7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1EsAAAADbAAAADwAAAGRycy9kb3ducmV2LnhtbERPTWsCMRC9F/wPYQRvNatYG1ajSItg&#10;j1pRj0My7i5uJssmuuu/bwqF3ubxPme57l0tHtSGyrOGyTgDQWy8rbjQcPzevioQISJbrD2ThicF&#10;WK8GL0vMre94T49DLEQK4ZCjhjLGJpcymJIchrFviBN39a3DmGBbSNtil8JdLadZNpcOK04NJTb0&#10;UZK5He5Ow3xmFB67+5c/7afbT3NR53eltB4N+80CRKQ+/ov/3Dub5r/B7y/pALn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JtRLAAAAA2wAAAA8AAAAAAAAAAAAAAAAA&#10;oQIAAGRycy9kb3ducmV2LnhtbFBLBQYAAAAABAAEAPkAAACOAwAAAAA=&#10;" strokecolor="green" strokeweight="1.5pt"/>
                      <v:line id="Line 17" o:spid="_x0000_s1041" style="position:absolute;visibility:visible;mso-wrap-style:square" from="1036,10800" to="10906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srZcAAAADbAAAADwAAAGRycy9kb3ducmV2LnhtbERPS2sCMRC+F/ofwgi91axS1rAaRVqE&#10;9ugD9Tgk4+7iZrJsorv990Yo9DYf33MWq8E14k5dqD1rmIwzEMTG25pLDYf95l2BCBHZYuOZNPxS&#10;gNXy9WWBhfU9b+m+i6VIIRwK1FDF2BZSBlORwzD2LXHiLr5zGBPsSmk77FO4a+Q0y3LpsObUUGFL&#10;nxWZ6+7mNOQfRuGhv/3443a6+TJndZoppfXbaFjPQUQa4r/4z/1t0/wcnr+k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abK2XAAAAA2wAAAA8AAAAAAAAAAAAAAAAA&#10;oQIAAGRycy9kb3ducmV2LnhtbFBLBQYAAAAABAAEAPkAAACOAwAAAAA=&#10;" strokecolor="green" strokeweight="1.5pt"/>
                      <v:shape id="Text Box 18" o:spid="_x0000_s1042" type="#_x0000_t202" style="position:absolute;left:1148;top:2302;width:201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Betriebliche Tätigkeit</w:t>
                              </w:r>
                            </w:p>
                          </w:txbxContent>
                        </v:textbox>
                      </v:shape>
                      <v:shape id="Text Box 19" o:spid="_x0000_s1043" type="#_x0000_t202" style="position:absolute;left:1114;top:7297;width:76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rPr>
                                  <w:color w:val="008000"/>
                                  <w:w w:val="101"/>
                                </w:rPr>
                              </w:pPr>
                              <w:r>
                                <w:rPr>
                                  <w:color w:val="008000"/>
                                  <w:w w:val="101"/>
                                </w:rPr>
                                <w:t>Unterweisungen, Lehrgespräche, betrieblicher Unterricht, sonstige Schulungsveranstaltungen</w:t>
                              </w:r>
                            </w:p>
                          </w:txbxContent>
                        </v:textbox>
                      </v:shape>
                      <v:shape id="Text Box 20" o:spid="_x0000_s1044" type="#_x0000_t202" style="position:absolute;left:1092;top:10915;width:302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rPr>
                                  <w:color w:val="008000"/>
                                  <w:w w:val="101"/>
                                </w:rPr>
                              </w:pPr>
                              <w:r>
                                <w:rPr>
                                  <w:color w:val="008000"/>
                                  <w:w w:val="101"/>
                                </w:rPr>
                                <w:t>Berufsschule (Unterrichtsthemen)</w:t>
                              </w:r>
                            </w:p>
                          </w:txbxContent>
                        </v:textbox>
                      </v:shape>
                      <v:rect id="Rectangle 21" o:spid="_x0000_s1045" style="position:absolute;left:1035;top:14657;width:9871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naMMA&#10;AADbAAAADwAAAGRycy9kb3ducmV2LnhtbERPPW/CMBDdK/U/WFeJrXHIUEUpBiFoq0owlMCS7RRf&#10;40B8jmIXQn59PVTq+PS+F6vRduJKg28dK5gnKQji2umWGwWn4/tzDsIHZI2dY1JwJw+r5ePDAgvt&#10;bnygaxkaEUPYF6jAhNAXUvrakEWfuJ44ct9usBgiHBqpB7zFcNvJLE1fpMWWY4PBnjaG6kv5YxVQ&#10;/qbzU3Weqt1XtT1M+49pM8+Umj2N61cQgcbwL/5zf2oFWVwfv8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JnaMMAAADbAAAADwAAAAAAAAAAAAAAAACYAgAAZHJzL2Rv&#10;d25yZXYueG1sUEsFBgAAAAAEAAQA9QAAAIgDAAAAAA==&#10;" filled="f" strokecolor="green" strokeweight="2pt"/>
                      <v:line id="Line 22" o:spid="_x0000_s1046" style="position:absolute;visibility:visible;mso-wrap-style:square" from="1114,15785" to="3418,1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pT8MAAADbAAAADwAAAGRycy9kb3ducmV2LnhtbESPQWvCQBSE74L/YXlCb7pJoK1EVzGW&#10;QqEno94f2WcSk30bsmuS/vtuQehxmJlvmO1+Mq0YqHe1ZQXxKgJBXFhdc6ngcv5crkE4j6yxtUwK&#10;fsjBfjefbTHVduQTDbkvRYCwS1FB5X2XSumKigy6le2Ig3ezvUEfZF9K3eMY4KaVSRS9SYM1h4UK&#10;OzpWVDT5wyhoLmP50b1nr3heN83t/p1cfZYo9bKYDhsQnib/H362v7SCJIa/L+EH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LqU/DAAAA2wAAAA8AAAAAAAAAAAAA&#10;AAAAoQIAAGRycy9kb3ducmV2LnhtbFBLBQYAAAAABAAEAPkAAACRAwAAAAA=&#10;" strokecolor="green"/>
                      <v:line id="Line 23" o:spid="_x0000_s1047" style="position:absolute;visibility:visible;mso-wrap-style:square" from="3562,15785" to="5866,1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k3OMEAAADbAAAADwAAAGRycy9kb3ducmV2LnhtbESPT4vCMBTE74LfITxhb5oaWJWuUXRF&#10;WPDkv/ujebbdNi+lydrutzeC4HGYmd8wy3Vva3Gn1peONUwnCQjizJmScw2X8368AOEDssHaMWn4&#10;Jw/r1XCwxNS4jo90P4VcRAj7FDUUITSplD4ryKKfuIY4ejfXWgxRtrk0LXYRbmupkmQmLZYcFwps&#10;6LugrDr9WQ3Vpct3zXz7iedFVd1+D+oatkrrj1G/+QIRqA/v8Kv9YzQoBc8v8Q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mTc4wQAAANsAAAAPAAAAAAAAAAAAAAAA&#10;AKECAABkcnMvZG93bnJldi54bWxQSwUGAAAAAAQABAD5AAAAjwMAAAAA&#10;" strokecolor="green"/>
                      <v:line id="Line 24" o:spid="_x0000_s1048" style="position:absolute;visibility:visible;mso-wrap-style:square" from="6030,15785" to="8334,1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WSo8MAAADbAAAADwAAAGRycy9kb3ducmV2LnhtbESPQWvCQBSE7wX/w/KE3urGiFaiq2il&#10;IPSkSe+P7DMbk30bsluT/vtuodDjMDPfMNv9aFvxoN7XjhXMZwkI4tLpmisFRf7+sgbhA7LG1jEp&#10;+CYP+93kaYuZdgNf6HENlYgQ9hkqMCF0mZS+NGTRz1xHHL2b6y2GKPtK6h6HCLetTJNkJS3WHBcM&#10;dvRmqGyuX1ZBUwzVqXs9LjFfN83t/pF+hmOq1PN0PGxABBrDf/ivfdYK0gX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VkqPDAAAA2wAAAA8AAAAAAAAAAAAA&#10;AAAAoQIAAGRycy9kb3ducmV2LnhtbFBLBQYAAAAABAAEAPkAAACRAwAAAAA=&#10;" strokecolor="green"/>
                      <v:line id="Line 25" o:spid="_x0000_s1049" style="position:absolute;visibility:visible;mso-wrap-style:square" from="8514,15785" to="10818,1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wK18MAAADbAAAADwAAAGRycy9kb3ducmV2LnhtbESPQWvCQBSE7wX/w/KE3urGoFaiq2il&#10;IPSkSe+P7DMbk30bsluT/vtuodDjMDPfMNv9aFvxoN7XjhXMZwkI4tLpmisFRf7+sgbhA7LG1jEp&#10;+CYP+93kaYuZdgNf6HENlYgQ9hkqMCF0mZS+NGTRz1xHHL2b6y2GKPtK6h6HCLetTJNkJS3WHBcM&#10;dvRmqGyuX1ZBUwzVqXs9LjFfN83t/pF+hmOq1PN0PGxABBrDf/ivfdYK0gX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8CtfDAAAA2wAAAA8AAAAAAAAAAAAA&#10;AAAAoQIAAGRycy9kb3ducmV2LnhtbFBLBQYAAAAABAAEAPkAAACRAwAAAAA=&#10;" strokecolor="green"/>
                      <v:shape id="Text Box 26" o:spid="_x0000_s1050" type="#_x0000_t202" style="position:absolute;left:1114;top:15734;width:230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spacing w:line="8" w:lineRule="atLeast"/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</w:pPr>
                              <w:r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  <w:t>Auszubildender</w:t>
                              </w:r>
                            </w:p>
                            <w:p w:rsidR="003049F6" w:rsidRDefault="003049F6">
                              <w:pPr>
                                <w:spacing w:line="120" w:lineRule="exact"/>
                                <w:jc w:val="center"/>
                                <w:rPr>
                                  <w:color w:val="008000"/>
                                  <w:w w:val="99"/>
                                  <w:sz w:val="14"/>
                                </w:rPr>
                              </w:pPr>
                              <w:r>
                                <w:rPr>
                                  <w:color w:val="008000"/>
                                  <w:w w:val="99"/>
                                  <w:sz w:val="14"/>
                                </w:rPr>
                                <w:t>Unterschrift und Datum</w:t>
                              </w:r>
                            </w:p>
                          </w:txbxContent>
                        </v:textbox>
                      </v:shape>
                      <v:line id="Line 27" o:spid="_x0000_s1051" style="position:absolute;visibility:visible;mso-wrap-style:square" from="3495,14661" to="3495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fh2MMAAADbAAAADwAAAGRycy9kb3ducmV2LnhtbESPzWrDMBCE74W+g9hAb40cUxzhRAmh&#10;IZAe80Pa4yJtbBNrZSwldt++KhR6HGbmG2a5Hl0rHtSHxrOG2TQDQWy8bbjScD7tXhWIEJEttp5J&#10;wzcFWK+en5ZYWj/wgR7HWIkE4VCihjrGrpQymJochqnviJN39b3DmGRfSdvjkOCulXmWFdJhw2mh&#10;xo7eazK3491pKN6MwvNw//CXQ77bmi/1OVdK65fJuFmAiDTG//Bfe2815AX8fkk/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34djDAAAA2wAAAA8AAAAAAAAAAAAA&#10;AAAAoQIAAGRycy9kb3ducmV2LnhtbFBLBQYAAAAABAAEAPkAAACRAwAAAAA=&#10;" strokecolor="green" strokeweight="1.5pt"/>
                      <v:line id="Line 28" o:spid="_x0000_s1052" style="position:absolute;visibility:visible;mso-wrap-style:square" from="5956,14661" to="5956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tEQ8MAAADbAAAADwAAAGRycy9kb3ducmV2LnhtbESPzWrDMBCE74W8g9hAb41cUxLhRjEl&#10;IdAe80Pb4yJtbVNrZSw5dt++CgRyHGbmG2ZdTq4VF+pD41nD8yIDQWy8bbjScD7tnxSIEJEttp5J&#10;wx8FKDezhzUW1o98oMsxViJBOBSooY6xK6QMpiaHYeE74uT9+N5hTLKvpO1xTHDXyjzLltJhw2mh&#10;xo62NZnf4+A0LF+MwvM4fPjPQ77fmW/1tVJK68f59PYKItIU7+Fb+91qyFdw/ZJ+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7REPDAAAA2wAAAA8AAAAAAAAAAAAA&#10;AAAAoQIAAGRycy9kb3ducmV2LnhtbFBLBQYAAAAABAAEAPkAAACRAwAAAAA=&#10;" strokecolor="green" strokeweight="1.5pt"/>
                      <v:line id="Line 29" o:spid="_x0000_s1053" style="position:absolute;visibility:visible;mso-wrap-style:square" from="8428,14661" to="8428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TQMb8AAADbAAAADwAAAGRycy9kb3ducmV2LnhtbERPz2vCMBS+C/4P4Qm7aboyXOiMMhRh&#10;O+qK7vhInm2xeSlNtN1/vxwEjx/f79VmdK24Ux8azxpeFxkIYuNtw5WG8mc/VyBCRLbYeiYNfxRg&#10;s55OVlhYP/CB7sdYiRTCoUANdYxdIWUwNTkMC98RJ+7ie4cxwb6StschhbtW5lm2lA4bTg01drSt&#10;yVyPN6dh+WYUlsPt258O+X5nftX5XSmtX2bj5weISGN8ih/uL6shT2PTl/QD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iTQMb8AAADbAAAADwAAAAAAAAAAAAAAAACh&#10;AgAAZHJzL2Rvd25yZXYueG1sUEsFBgAAAAAEAAQA+QAAAI0DAAAAAA==&#10;" strokecolor="green" strokeweight="1.5pt"/>
                      <v:shape id="Text Box 30" o:spid="_x0000_s1054" type="#_x0000_t202" style="position:absolute;left:3586;top:15734;width:230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spacing w:line="8" w:lineRule="atLeast"/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</w:pPr>
                              <w:r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  <w:t>Ausbildender</w:t>
                              </w:r>
                            </w:p>
                            <w:p w:rsidR="003049F6" w:rsidRDefault="003049F6">
                              <w:pPr>
                                <w:spacing w:line="120" w:lineRule="exact"/>
                                <w:jc w:val="center"/>
                                <w:rPr>
                                  <w:color w:val="008000"/>
                                  <w:w w:val="99"/>
                                  <w:sz w:val="14"/>
                                </w:rPr>
                              </w:pPr>
                              <w:r>
                                <w:rPr>
                                  <w:color w:val="008000"/>
                                  <w:w w:val="99"/>
                                  <w:sz w:val="14"/>
                                </w:rPr>
                                <w:t>Prüfvermerk und Datum</w:t>
                              </w:r>
                            </w:p>
                          </w:txbxContent>
                        </v:textbox>
                      </v:shape>
                      <v:shape id="Text Box 31" o:spid="_x0000_s1055" type="#_x0000_t202" style="position:absolute;left:5968;top:15734;width:244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spacing w:line="8" w:lineRule="atLeast"/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</w:pPr>
                              <w:r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  <w:t>Gesetzlicher Vertreter</w:t>
                              </w:r>
                            </w:p>
                            <w:p w:rsidR="003049F6" w:rsidRDefault="003049F6">
                              <w:pPr>
                                <w:spacing w:line="120" w:lineRule="exact"/>
                                <w:jc w:val="center"/>
                                <w:rPr>
                                  <w:color w:val="008000"/>
                                  <w:w w:val="99"/>
                                  <w:sz w:val="14"/>
                                </w:rPr>
                              </w:pPr>
                              <w:r>
                                <w:rPr>
                                  <w:color w:val="008000"/>
                                  <w:w w:val="99"/>
                                  <w:sz w:val="14"/>
                                </w:rPr>
                                <w:t>Sichtvermerk und Datum</w:t>
                              </w:r>
                            </w:p>
                          </w:txbxContent>
                        </v:textbox>
                      </v:shape>
                      <v:shape id="Text Box 32" o:spid="_x0000_s1056" type="#_x0000_t202" style="position:absolute;left:8440;top:15734;width:244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spacing w:line="8" w:lineRule="atLeast"/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</w:pPr>
                              <w:r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  <w:t>Berufsschule</w:t>
                              </w:r>
                            </w:p>
                            <w:p w:rsidR="003049F6" w:rsidRDefault="003049F6">
                              <w:pPr>
                                <w:spacing w:line="120" w:lineRule="exact"/>
                                <w:jc w:val="center"/>
                                <w:rPr>
                                  <w:color w:val="008000"/>
                                  <w:w w:val="99"/>
                                  <w:sz w:val="14"/>
                                </w:rPr>
                              </w:pPr>
                              <w:r>
                                <w:rPr>
                                  <w:color w:val="008000"/>
                                  <w:w w:val="99"/>
                                  <w:sz w:val="14"/>
                                </w:rPr>
                                <w:t>Sichtvermerk und Datum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07593">
              <w:rPr>
                <w:rFonts w:ascii="Arial" w:hAnsi="Arial" w:cs="Arial"/>
              </w:rPr>
              <w:t>${</w:t>
            </w:r>
            <w:proofErr w:type="spellStart"/>
            <w:r w:rsidR="00107593">
              <w:rPr>
                <w:rFonts w:ascii="Arial" w:hAnsi="Arial" w:cs="Arial"/>
              </w:rPr>
              <w:t>name</w:t>
            </w:r>
            <w:proofErr w:type="spellEnd"/>
            <w:r w:rsidR="00107593">
              <w:rPr>
                <w:rFonts w:ascii="Arial" w:hAnsi="Arial" w:cs="Arial"/>
              </w:rPr>
              <w:t>}</w:t>
            </w:r>
            <w:r w:rsidR="002D3272">
              <w:rPr>
                <w:rFonts w:ascii="Arial" w:hAnsi="Arial" w:cs="Arial"/>
              </w:rPr>
              <w:t xml:space="preserve"> </w:t>
            </w:r>
          </w:p>
        </w:tc>
      </w:tr>
      <w:tr w:rsidR="00A07AE6" w:rsidTr="00A07AE6">
        <w:trPr>
          <w:cantSplit/>
          <w:trHeight w:hRule="exact" w:val="180"/>
        </w:trPr>
        <w:tc>
          <w:tcPr>
            <w:tcW w:w="3765" w:type="dxa"/>
            <w:vAlign w:val="center"/>
          </w:tcPr>
          <w:p w:rsidR="00A07AE6" w:rsidRDefault="00A07AE6" w:rsidP="000D56EB">
            <w:pPr>
              <w:rPr>
                <w:rFonts w:ascii="Arial" w:hAnsi="Arial" w:cs="Arial"/>
                <w:noProof/>
              </w:rPr>
            </w:pPr>
          </w:p>
        </w:tc>
      </w:tr>
      <w:tr w:rsidR="00A07AE6">
        <w:trPr>
          <w:cantSplit/>
          <w:trHeight w:hRule="exact" w:val="240"/>
        </w:trPr>
        <w:tc>
          <w:tcPr>
            <w:tcW w:w="3765" w:type="dxa"/>
            <w:vAlign w:val="center"/>
          </w:tcPr>
          <w:p w:rsidR="00A07AE6" w:rsidRPr="00107593" w:rsidRDefault="00107593" w:rsidP="000D56EB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107593">
              <w:rPr>
                <w:rFonts w:ascii="Arial" w:hAnsi="Arial" w:cs="Arial"/>
                <w:noProof/>
                <w:sz w:val="16"/>
                <w:szCs w:val="16"/>
              </w:rPr>
              <w:t>Fachinformati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ker für </w:t>
            </w:r>
            <w:r w:rsidRPr="00107593">
              <w:rPr>
                <w:rFonts w:ascii="Arial" w:hAnsi="Arial" w:cs="Arial"/>
                <w:noProof/>
                <w:sz w:val="16"/>
                <w:szCs w:val="16"/>
              </w:rPr>
              <w:t>Anwendungsentwicklung</w:t>
            </w:r>
          </w:p>
        </w:tc>
      </w:tr>
    </w:tbl>
    <w:p w:rsidR="00450593" w:rsidRDefault="00450593">
      <w:pPr>
        <w:rPr>
          <w:rFonts w:ascii="Arial" w:hAnsi="Arial" w:cs="Arial"/>
        </w:rPr>
      </w:pPr>
    </w:p>
    <w:p w:rsidR="00450593" w:rsidRDefault="00B46D59" w:rsidP="00B46D59">
      <w:pPr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6D59" w:rsidRDefault="00540822" w:rsidP="008C6F9E">
      <w:pPr>
        <w:tabs>
          <w:tab w:val="left" w:pos="4741"/>
          <w:tab w:val="left" w:pos="4830"/>
          <w:tab w:val="left" w:pos="4863"/>
          <w:tab w:val="left" w:pos="6793"/>
          <w:tab w:val="left" w:pos="8124"/>
          <w:tab w:val="left" w:pos="106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565E2">
        <w:rPr>
          <w:rFonts w:ascii="Arial" w:hAnsi="Arial" w:cs="Arial"/>
        </w:rPr>
        <w:t>${</w:t>
      </w:r>
      <w:proofErr w:type="spellStart"/>
      <w:r w:rsidR="002565E2">
        <w:rPr>
          <w:rFonts w:ascii="Arial" w:hAnsi="Arial" w:cs="Arial"/>
        </w:rPr>
        <w:t>nr</w:t>
      </w:r>
      <w:proofErr w:type="spellEnd"/>
      <w:r w:rsidR="002565E2">
        <w:rPr>
          <w:rFonts w:ascii="Arial" w:hAnsi="Arial" w:cs="Arial"/>
        </w:rPr>
        <w:t>}</w:t>
      </w:r>
      <w:r w:rsidR="00291748">
        <w:rPr>
          <w:rFonts w:ascii="Arial" w:hAnsi="Arial" w:cs="Arial"/>
        </w:rPr>
        <w:t xml:space="preserve">      </w:t>
      </w:r>
      <w:r w:rsidR="00107593">
        <w:rPr>
          <w:rFonts w:ascii="Arial" w:hAnsi="Arial" w:cs="Arial"/>
        </w:rPr>
        <w:t xml:space="preserve">                  </w:t>
      </w:r>
      <w:r w:rsidR="008C6F9E">
        <w:rPr>
          <w:rFonts w:ascii="Arial" w:hAnsi="Arial" w:cs="Arial"/>
        </w:rPr>
        <w:t xml:space="preserve"> </w:t>
      </w:r>
      <w:r w:rsidR="00383EEE">
        <w:rPr>
          <w:rFonts w:ascii="Arial" w:hAnsi="Arial" w:cs="Arial"/>
        </w:rPr>
        <w:t xml:space="preserve">  </w:t>
      </w:r>
      <w:r w:rsidR="00173005">
        <w:rPr>
          <w:rFonts w:ascii="Arial" w:hAnsi="Arial" w:cs="Arial"/>
        </w:rPr>
        <w:t xml:space="preserve"> </w:t>
      </w:r>
      <w:r w:rsidR="00585DA7">
        <w:rPr>
          <w:rFonts w:ascii="Arial" w:hAnsi="Arial" w:cs="Arial"/>
        </w:rPr>
        <w:t xml:space="preserve"> </w:t>
      </w:r>
      <w:bookmarkStart w:id="0" w:name="_GoBack"/>
      <w:bookmarkEnd w:id="0"/>
      <w:r w:rsidR="00107593">
        <w:rPr>
          <w:rFonts w:ascii="Arial" w:hAnsi="Arial" w:cs="Arial"/>
        </w:rPr>
        <w:t>${</w:t>
      </w:r>
      <w:proofErr w:type="spellStart"/>
      <w:r w:rsidR="00107593">
        <w:rPr>
          <w:rFonts w:ascii="Arial" w:hAnsi="Arial" w:cs="Arial"/>
        </w:rPr>
        <w:t>start</w:t>
      </w:r>
      <w:proofErr w:type="spellEnd"/>
      <w:r w:rsidR="00107593">
        <w:rPr>
          <w:rFonts w:ascii="Arial" w:hAnsi="Arial" w:cs="Arial"/>
        </w:rPr>
        <w:t>}</w:t>
      </w:r>
      <w:r w:rsidR="00291748">
        <w:rPr>
          <w:rFonts w:ascii="Arial" w:hAnsi="Arial" w:cs="Arial"/>
        </w:rPr>
        <w:tab/>
      </w:r>
      <w:r w:rsidR="00107593">
        <w:rPr>
          <w:rFonts w:ascii="Arial" w:hAnsi="Arial" w:cs="Arial"/>
        </w:rPr>
        <w:t>${end}</w:t>
      </w:r>
      <w:r w:rsidR="00685301">
        <w:rPr>
          <w:rFonts w:ascii="Arial" w:hAnsi="Arial" w:cs="Arial"/>
        </w:rPr>
        <w:t xml:space="preserve">                            </w:t>
      </w:r>
      <w:r w:rsidR="008C6F9E">
        <w:rPr>
          <w:rFonts w:ascii="Arial" w:hAnsi="Arial" w:cs="Arial"/>
        </w:rPr>
        <w:t>${</w:t>
      </w:r>
      <w:proofErr w:type="spellStart"/>
      <w:r w:rsidR="008C6F9E">
        <w:rPr>
          <w:rFonts w:ascii="Arial" w:hAnsi="Arial" w:cs="Arial"/>
        </w:rPr>
        <w:t>jahr</w:t>
      </w:r>
      <w:proofErr w:type="spellEnd"/>
      <w:r w:rsidR="008C6F9E">
        <w:rPr>
          <w:rFonts w:ascii="Arial" w:hAnsi="Arial" w:cs="Arial"/>
        </w:rPr>
        <w:t>}</w:t>
      </w:r>
    </w:p>
    <w:p w:rsidR="001C3AB0" w:rsidRPr="001C3AB0" w:rsidRDefault="00B46D59" w:rsidP="001C3AB0">
      <w:r>
        <w:tab/>
      </w:r>
      <w:r>
        <w:tab/>
      </w:r>
    </w:p>
    <w:p w:rsidR="001C3AB0" w:rsidRDefault="001C3AB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</w:p>
    <w:p w:rsidR="001C3AB0" w:rsidRDefault="001C3AB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</w:p>
    <w:p w:rsidR="001C3AB0" w:rsidRDefault="004578A2" w:rsidP="007D4AB1">
      <w:pPr>
        <w:tabs>
          <w:tab w:val="left" w:pos="135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C3AB0" w:rsidRDefault="00291748" w:rsidP="00291748">
      <w:pPr>
        <w:tabs>
          <w:tab w:val="left" w:pos="170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13599" w:rsidRDefault="00107593" w:rsidP="00107593">
      <w:pPr>
        <w:tabs>
          <w:tab w:val="left" w:pos="170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Montag: ${job1}, ${job2}, </w:t>
      </w:r>
    </w:p>
    <w:p w:rsidR="00107593" w:rsidRPr="00291748" w:rsidRDefault="00013599" w:rsidP="00107593">
      <w:pPr>
        <w:tabs>
          <w:tab w:val="left" w:pos="170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</w:t>
      </w:r>
      <w:r w:rsidR="00107593">
        <w:rPr>
          <w:rFonts w:ascii="Arial" w:hAnsi="Arial" w:cs="Arial"/>
        </w:rPr>
        <w:t>${job3}</w:t>
      </w:r>
    </w:p>
    <w:p w:rsidR="001C3AB0" w:rsidRDefault="001C3AB0" w:rsidP="00291748">
      <w:pPr>
        <w:tabs>
          <w:tab w:val="left" w:pos="1701"/>
          <w:tab w:val="left" w:pos="4830"/>
          <w:tab w:val="left" w:pos="4863"/>
          <w:tab w:val="left" w:pos="6793"/>
        </w:tabs>
        <w:rPr>
          <w:rFonts w:ascii="Arial" w:hAnsi="Arial" w:cs="Arial"/>
        </w:rPr>
      </w:pPr>
    </w:p>
    <w:p w:rsidR="003F44F0" w:rsidRDefault="00107593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Dienstag: </w:t>
      </w:r>
      <w:r w:rsidR="003F44F0">
        <w:rPr>
          <w:rFonts w:ascii="Arial" w:hAnsi="Arial" w:cs="Arial"/>
        </w:rPr>
        <w:t>${job4},  ${job5},</w:t>
      </w:r>
    </w:p>
    <w:p w:rsidR="003F44F0" w:rsidRDefault="003F44F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${job6}</w:t>
      </w:r>
    </w:p>
    <w:p w:rsidR="003F44F0" w:rsidRDefault="003F44F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Mittwoch: ${job7},  ${job8},</w:t>
      </w: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${job9}</w:t>
      </w:r>
    </w:p>
    <w:p w:rsidR="003F44F0" w:rsidRDefault="003F44F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Donnerstag: ${job10},  ${job11},</w:t>
      </w:r>
    </w:p>
    <w:p w:rsidR="001C3AB0" w:rsidRDefault="003F44F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${job12}</w:t>
      </w: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Freitag: ${job13},  ${job14},</w:t>
      </w: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${job15}</w:t>
      </w:r>
    </w:p>
    <w:p w:rsidR="00F84F0C" w:rsidRPr="000B1458" w:rsidRDefault="00F84F0C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</w:p>
    <w:sectPr w:rsidR="00F84F0C" w:rsidRPr="000B1458" w:rsidSect="001C3AB0">
      <w:pgSz w:w="11906" w:h="16838"/>
      <w:pgMar w:top="568" w:right="0" w:bottom="0" w:left="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1867"/>
    <w:multiLevelType w:val="hybridMultilevel"/>
    <w:tmpl w:val="A30EDDD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2401DE"/>
    <w:multiLevelType w:val="hybridMultilevel"/>
    <w:tmpl w:val="D494ECC2"/>
    <w:lvl w:ilvl="0" w:tplc="1A50B002">
      <w:start w:val="1"/>
      <w:numFmt w:val="decimal"/>
      <w:lvlText w:val="%1."/>
      <w:lvlJc w:val="left"/>
      <w:pPr>
        <w:tabs>
          <w:tab w:val="num" w:pos="2323"/>
        </w:tabs>
        <w:ind w:left="23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3043"/>
        </w:tabs>
        <w:ind w:left="3043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763"/>
        </w:tabs>
        <w:ind w:left="3763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483"/>
        </w:tabs>
        <w:ind w:left="448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203"/>
        </w:tabs>
        <w:ind w:left="520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923"/>
        </w:tabs>
        <w:ind w:left="592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643"/>
        </w:tabs>
        <w:ind w:left="664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363"/>
        </w:tabs>
        <w:ind w:left="736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083"/>
        </w:tabs>
        <w:ind w:left="8083" w:hanging="180"/>
      </w:pPr>
    </w:lvl>
  </w:abstractNum>
  <w:abstractNum w:abstractNumId="2">
    <w:nsid w:val="15B335B8"/>
    <w:multiLevelType w:val="hybridMultilevel"/>
    <w:tmpl w:val="3D6E04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BB49FD"/>
    <w:multiLevelType w:val="hybridMultilevel"/>
    <w:tmpl w:val="DC88FAAE"/>
    <w:lvl w:ilvl="0" w:tplc="B8680520">
      <w:start w:val="17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70007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4">
    <w:nsid w:val="1AC47C6C"/>
    <w:multiLevelType w:val="hybridMultilevel"/>
    <w:tmpl w:val="B0ECB90E"/>
    <w:lvl w:ilvl="0" w:tplc="E000DB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005C2D"/>
    <w:multiLevelType w:val="hybridMultilevel"/>
    <w:tmpl w:val="E10628A2"/>
    <w:lvl w:ilvl="0" w:tplc="9424C07C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495055"/>
    <w:multiLevelType w:val="hybridMultilevel"/>
    <w:tmpl w:val="F31E4D50"/>
    <w:lvl w:ilvl="0" w:tplc="965856C4">
      <w:start w:val="5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7">
    <w:nsid w:val="252239B4"/>
    <w:multiLevelType w:val="hybridMultilevel"/>
    <w:tmpl w:val="F656C5D4"/>
    <w:lvl w:ilvl="0" w:tplc="04070007">
      <w:start w:val="1"/>
      <w:numFmt w:val="bullet"/>
      <w:lvlText w:val="-"/>
      <w:lvlJc w:val="left"/>
      <w:pPr>
        <w:tabs>
          <w:tab w:val="num" w:pos="3480"/>
        </w:tabs>
        <w:ind w:left="348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8">
    <w:nsid w:val="26914DDB"/>
    <w:multiLevelType w:val="hybridMultilevel"/>
    <w:tmpl w:val="1D76AB0A"/>
    <w:lvl w:ilvl="0" w:tplc="BC30378A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9">
    <w:nsid w:val="2DC75FF0"/>
    <w:multiLevelType w:val="hybridMultilevel"/>
    <w:tmpl w:val="DC96FFAA"/>
    <w:lvl w:ilvl="0" w:tplc="85FEC16C"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>
    <w:nsid w:val="3923224B"/>
    <w:multiLevelType w:val="hybridMultilevel"/>
    <w:tmpl w:val="8F88FF36"/>
    <w:lvl w:ilvl="0" w:tplc="04070007">
      <w:start w:val="1"/>
      <w:numFmt w:val="bullet"/>
      <w:lvlText w:val="-"/>
      <w:lvlJc w:val="left"/>
      <w:pPr>
        <w:tabs>
          <w:tab w:val="num" w:pos="3120"/>
        </w:tabs>
        <w:ind w:left="31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1">
    <w:nsid w:val="3F770A23"/>
    <w:multiLevelType w:val="hybridMultilevel"/>
    <w:tmpl w:val="81E21CD8"/>
    <w:lvl w:ilvl="0" w:tplc="FC608C3C">
      <w:start w:val="1"/>
      <w:numFmt w:val="decimal"/>
      <w:lvlText w:val="%1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12">
    <w:nsid w:val="3FA71BF4"/>
    <w:multiLevelType w:val="hybridMultilevel"/>
    <w:tmpl w:val="B0F8AF92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E12C89"/>
    <w:multiLevelType w:val="hybridMultilevel"/>
    <w:tmpl w:val="A35461BA"/>
    <w:lvl w:ilvl="0" w:tplc="49F6BE64">
      <w:numFmt w:val="bullet"/>
      <w:lvlText w:val="-"/>
      <w:lvlJc w:val="left"/>
      <w:pPr>
        <w:ind w:left="1575" w:hanging="360"/>
      </w:pPr>
      <w:rPr>
        <w:rFonts w:ascii="Arial" w:eastAsia="Times New Roman" w:hAnsi="Arial" w:cs="Arial" w:hint="default"/>
        <w:b/>
        <w:i/>
      </w:rPr>
    </w:lvl>
    <w:lvl w:ilvl="1" w:tplc="0407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>
    <w:nsid w:val="4A1674FE"/>
    <w:multiLevelType w:val="hybridMultilevel"/>
    <w:tmpl w:val="FE8E2FA0"/>
    <w:lvl w:ilvl="0" w:tplc="04070007">
      <w:start w:val="1"/>
      <w:numFmt w:val="bullet"/>
      <w:lvlText w:val="-"/>
      <w:lvlJc w:val="left"/>
      <w:pPr>
        <w:tabs>
          <w:tab w:val="num" w:pos="2115"/>
        </w:tabs>
        <w:ind w:left="2115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835"/>
        </w:tabs>
        <w:ind w:left="28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995"/>
        </w:tabs>
        <w:ind w:left="49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155"/>
        </w:tabs>
        <w:ind w:left="71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</w:rPr>
    </w:lvl>
  </w:abstractNum>
  <w:abstractNum w:abstractNumId="15">
    <w:nsid w:val="4A9D3634"/>
    <w:multiLevelType w:val="hybridMultilevel"/>
    <w:tmpl w:val="C2A25F42"/>
    <w:lvl w:ilvl="0" w:tplc="85FEC1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314E9D"/>
    <w:multiLevelType w:val="hybridMultilevel"/>
    <w:tmpl w:val="9070C45E"/>
    <w:lvl w:ilvl="0" w:tplc="AFACFA50">
      <w:numFmt w:val="bullet"/>
      <w:lvlText w:val="-"/>
      <w:lvlJc w:val="left"/>
      <w:pPr>
        <w:ind w:left="174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7">
    <w:nsid w:val="5FCC62E6"/>
    <w:multiLevelType w:val="hybridMultilevel"/>
    <w:tmpl w:val="E00CDF3A"/>
    <w:lvl w:ilvl="0" w:tplc="85FEC16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9ED6EBE"/>
    <w:multiLevelType w:val="hybridMultilevel"/>
    <w:tmpl w:val="644E5B8E"/>
    <w:lvl w:ilvl="0" w:tplc="04070007">
      <w:start w:val="1"/>
      <w:numFmt w:val="bullet"/>
      <w:lvlText w:val="-"/>
      <w:lvlJc w:val="left"/>
      <w:pPr>
        <w:tabs>
          <w:tab w:val="num" w:pos="2040"/>
        </w:tabs>
        <w:ind w:left="204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9">
    <w:nsid w:val="6E6741A3"/>
    <w:multiLevelType w:val="hybridMultilevel"/>
    <w:tmpl w:val="B23054C0"/>
    <w:lvl w:ilvl="0" w:tplc="04070007">
      <w:start w:val="1"/>
      <w:numFmt w:val="bullet"/>
      <w:lvlText w:val="-"/>
      <w:lvlJc w:val="left"/>
      <w:pPr>
        <w:tabs>
          <w:tab w:val="num" w:pos="3840"/>
        </w:tabs>
        <w:ind w:left="384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8160"/>
        </w:tabs>
        <w:ind w:left="81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880"/>
        </w:tabs>
        <w:ind w:left="88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9600"/>
        </w:tabs>
        <w:ind w:left="9600" w:hanging="360"/>
      </w:pPr>
      <w:rPr>
        <w:rFonts w:ascii="Wingdings" w:hAnsi="Wingdings" w:hint="default"/>
      </w:rPr>
    </w:lvl>
  </w:abstractNum>
  <w:abstractNum w:abstractNumId="20">
    <w:nsid w:val="6F416C1A"/>
    <w:multiLevelType w:val="hybridMultilevel"/>
    <w:tmpl w:val="CA76C480"/>
    <w:lvl w:ilvl="0" w:tplc="0407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21">
    <w:nsid w:val="72A2114A"/>
    <w:multiLevelType w:val="hybridMultilevel"/>
    <w:tmpl w:val="28162EC4"/>
    <w:lvl w:ilvl="0" w:tplc="5E3457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662EDD"/>
    <w:multiLevelType w:val="hybridMultilevel"/>
    <w:tmpl w:val="5E100A60"/>
    <w:lvl w:ilvl="0" w:tplc="4EC08734">
      <w:numFmt w:val="bullet"/>
      <w:lvlText w:val="-"/>
      <w:lvlJc w:val="left"/>
      <w:pPr>
        <w:ind w:left="210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21"/>
  </w:num>
  <w:num w:numId="5">
    <w:abstractNumId w:val="0"/>
  </w:num>
  <w:num w:numId="6">
    <w:abstractNumId w:val="10"/>
  </w:num>
  <w:num w:numId="7">
    <w:abstractNumId w:val="7"/>
  </w:num>
  <w:num w:numId="8">
    <w:abstractNumId w:val="19"/>
  </w:num>
  <w:num w:numId="9">
    <w:abstractNumId w:val="18"/>
  </w:num>
  <w:num w:numId="10">
    <w:abstractNumId w:val="14"/>
  </w:num>
  <w:num w:numId="11">
    <w:abstractNumId w:val="8"/>
  </w:num>
  <w:num w:numId="12">
    <w:abstractNumId w:val="3"/>
  </w:num>
  <w:num w:numId="13">
    <w:abstractNumId w:val="6"/>
  </w:num>
  <w:num w:numId="14">
    <w:abstractNumId w:val="2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22"/>
  </w:num>
  <w:num w:numId="20">
    <w:abstractNumId w:val="13"/>
  </w:num>
  <w:num w:numId="21">
    <w:abstractNumId w:val="20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89"/>
    <w:rsid w:val="00013599"/>
    <w:rsid w:val="00046032"/>
    <w:rsid w:val="000832E4"/>
    <w:rsid w:val="000A0022"/>
    <w:rsid w:val="000B1458"/>
    <w:rsid w:val="000C14E5"/>
    <w:rsid w:val="000D0035"/>
    <w:rsid w:val="000D56EB"/>
    <w:rsid w:val="000E2E57"/>
    <w:rsid w:val="000E6E81"/>
    <w:rsid w:val="000F566A"/>
    <w:rsid w:val="00107593"/>
    <w:rsid w:val="00172320"/>
    <w:rsid w:val="00173005"/>
    <w:rsid w:val="00176723"/>
    <w:rsid w:val="001C3AB0"/>
    <w:rsid w:val="00247903"/>
    <w:rsid w:val="002565E2"/>
    <w:rsid w:val="00291259"/>
    <w:rsid w:val="00291748"/>
    <w:rsid w:val="002A237B"/>
    <w:rsid w:val="002D3272"/>
    <w:rsid w:val="003049F6"/>
    <w:rsid w:val="00315C2A"/>
    <w:rsid w:val="00321C48"/>
    <w:rsid w:val="00372D5B"/>
    <w:rsid w:val="00382626"/>
    <w:rsid w:val="00383EEE"/>
    <w:rsid w:val="0039624C"/>
    <w:rsid w:val="003B4C2D"/>
    <w:rsid w:val="003C41CC"/>
    <w:rsid w:val="003D55CE"/>
    <w:rsid w:val="003F44F0"/>
    <w:rsid w:val="003F75FA"/>
    <w:rsid w:val="003F766E"/>
    <w:rsid w:val="00402FB5"/>
    <w:rsid w:val="00450593"/>
    <w:rsid w:val="004578A2"/>
    <w:rsid w:val="004B07F7"/>
    <w:rsid w:val="004C3F97"/>
    <w:rsid w:val="004D494A"/>
    <w:rsid w:val="004D657C"/>
    <w:rsid w:val="004F6C1E"/>
    <w:rsid w:val="00500528"/>
    <w:rsid w:val="005063D8"/>
    <w:rsid w:val="00540822"/>
    <w:rsid w:val="0055750F"/>
    <w:rsid w:val="00576809"/>
    <w:rsid w:val="00585DA7"/>
    <w:rsid w:val="00595936"/>
    <w:rsid w:val="005E20E3"/>
    <w:rsid w:val="005E7C78"/>
    <w:rsid w:val="00647846"/>
    <w:rsid w:val="00661364"/>
    <w:rsid w:val="00665576"/>
    <w:rsid w:val="0068478D"/>
    <w:rsid w:val="00685301"/>
    <w:rsid w:val="006A3CDB"/>
    <w:rsid w:val="006C52C5"/>
    <w:rsid w:val="006E3DDA"/>
    <w:rsid w:val="00756208"/>
    <w:rsid w:val="00761F45"/>
    <w:rsid w:val="007D4AB1"/>
    <w:rsid w:val="007F28BA"/>
    <w:rsid w:val="007F548C"/>
    <w:rsid w:val="00824337"/>
    <w:rsid w:val="00831BDE"/>
    <w:rsid w:val="0083542F"/>
    <w:rsid w:val="008577EC"/>
    <w:rsid w:val="008C6F9E"/>
    <w:rsid w:val="008E5DBC"/>
    <w:rsid w:val="008E5F77"/>
    <w:rsid w:val="008F024E"/>
    <w:rsid w:val="0091227E"/>
    <w:rsid w:val="00913A9E"/>
    <w:rsid w:val="00916F70"/>
    <w:rsid w:val="00976911"/>
    <w:rsid w:val="009848E1"/>
    <w:rsid w:val="009D03D3"/>
    <w:rsid w:val="00A0515D"/>
    <w:rsid w:val="00A07AE6"/>
    <w:rsid w:val="00A16CD0"/>
    <w:rsid w:val="00A2755B"/>
    <w:rsid w:val="00A32955"/>
    <w:rsid w:val="00A52643"/>
    <w:rsid w:val="00AA1B5A"/>
    <w:rsid w:val="00AA67FA"/>
    <w:rsid w:val="00AE46C6"/>
    <w:rsid w:val="00B01899"/>
    <w:rsid w:val="00B339BE"/>
    <w:rsid w:val="00B35E46"/>
    <w:rsid w:val="00B46D59"/>
    <w:rsid w:val="00B51089"/>
    <w:rsid w:val="00B57290"/>
    <w:rsid w:val="00B57A4A"/>
    <w:rsid w:val="00B630F9"/>
    <w:rsid w:val="00B759B4"/>
    <w:rsid w:val="00BB6A5A"/>
    <w:rsid w:val="00C534B5"/>
    <w:rsid w:val="00C5731F"/>
    <w:rsid w:val="00D1468A"/>
    <w:rsid w:val="00DA5E6A"/>
    <w:rsid w:val="00DB485A"/>
    <w:rsid w:val="00DB7713"/>
    <w:rsid w:val="00DC785C"/>
    <w:rsid w:val="00E67DB9"/>
    <w:rsid w:val="00E913F1"/>
    <w:rsid w:val="00E936A9"/>
    <w:rsid w:val="00F262FE"/>
    <w:rsid w:val="00F70D68"/>
    <w:rsid w:val="00F84F0C"/>
    <w:rsid w:val="00FA23D0"/>
    <w:rsid w:val="00FA7985"/>
    <w:rsid w:val="00FC4E5F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/>
      <w:b/>
      <w:w w:val="102"/>
      <w:sz w:val="16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ind w:left="705" w:right="527" w:hanging="705"/>
      <w:jc w:val="both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tabs>
        <w:tab w:val="left" w:pos="284"/>
        <w:tab w:val="left" w:pos="1418"/>
        <w:tab w:val="left" w:pos="4536"/>
        <w:tab w:val="left" w:pos="5954"/>
        <w:tab w:val="left" w:pos="6663"/>
        <w:tab w:val="left" w:pos="8789"/>
      </w:tabs>
      <w:ind w:right="527"/>
      <w:outlineLvl w:val="3"/>
    </w:pPr>
    <w:rPr>
      <w:sz w:val="24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3402"/>
        <w:tab w:val="left" w:pos="4536"/>
        <w:tab w:val="left" w:pos="5954"/>
        <w:tab w:val="left" w:pos="6663"/>
        <w:tab w:val="left" w:pos="8789"/>
      </w:tabs>
      <w:ind w:left="-46" w:right="527"/>
      <w:outlineLvl w:val="4"/>
    </w:pPr>
    <w:rPr>
      <w:sz w:val="24"/>
    </w:rPr>
  </w:style>
  <w:style w:type="paragraph" w:styleId="berschrift6">
    <w:name w:val="heading 6"/>
    <w:basedOn w:val="Standard"/>
    <w:next w:val="Standard"/>
    <w:qFormat/>
    <w:pPr>
      <w:keepNext/>
      <w:ind w:left="-46"/>
      <w:outlineLvl w:val="5"/>
    </w:pPr>
    <w:rPr>
      <w:sz w:val="24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sz w:val="30"/>
    </w:rPr>
  </w:style>
  <w:style w:type="paragraph" w:styleId="berschrift8">
    <w:name w:val="heading 8"/>
    <w:basedOn w:val="Standard"/>
    <w:next w:val="Standard"/>
    <w:qFormat/>
    <w:pPr>
      <w:keepNext/>
      <w:jc w:val="center"/>
      <w:outlineLvl w:val="7"/>
    </w:pPr>
    <w:rPr>
      <w:rFonts w:ascii="Arial" w:hAnsi="Arial" w:cs="Arial"/>
      <w:b/>
      <w:bCs/>
      <w:sz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jc w:val="right"/>
    </w:pPr>
    <w:rPr>
      <w:rFonts w:ascii="Arial Narrow" w:hAnsi="Arial Narrow"/>
      <w:spacing w:val="20"/>
      <w:sz w:val="16"/>
    </w:rPr>
  </w:style>
  <w:style w:type="paragraph" w:styleId="Textkrper2">
    <w:name w:val="Body Text 2"/>
    <w:basedOn w:val="Standard"/>
    <w:rPr>
      <w:sz w:val="28"/>
    </w:rPr>
  </w:style>
  <w:style w:type="paragraph" w:styleId="Blocktext">
    <w:name w:val="Block Text"/>
    <w:basedOn w:val="Standard"/>
    <w:pPr>
      <w:tabs>
        <w:tab w:val="left" w:pos="284"/>
      </w:tabs>
      <w:ind w:left="284" w:right="527"/>
    </w:pPr>
    <w:rPr>
      <w:sz w:val="24"/>
    </w:rPr>
  </w:style>
  <w:style w:type="paragraph" w:styleId="Textkrper3">
    <w:name w:val="Body Text 3"/>
    <w:basedOn w:val="Standard"/>
    <w:rPr>
      <w:sz w:val="24"/>
    </w:rPr>
  </w:style>
  <w:style w:type="table" w:styleId="Tabellenraster">
    <w:name w:val="Table Grid"/>
    <w:basedOn w:val="NormaleTabelle"/>
    <w:rsid w:val="0031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1227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/>
      <w:b/>
      <w:w w:val="102"/>
      <w:sz w:val="16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ind w:left="705" w:right="527" w:hanging="705"/>
      <w:jc w:val="both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tabs>
        <w:tab w:val="left" w:pos="284"/>
        <w:tab w:val="left" w:pos="1418"/>
        <w:tab w:val="left" w:pos="4536"/>
        <w:tab w:val="left" w:pos="5954"/>
        <w:tab w:val="left" w:pos="6663"/>
        <w:tab w:val="left" w:pos="8789"/>
      </w:tabs>
      <w:ind w:right="527"/>
      <w:outlineLvl w:val="3"/>
    </w:pPr>
    <w:rPr>
      <w:sz w:val="24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3402"/>
        <w:tab w:val="left" w:pos="4536"/>
        <w:tab w:val="left" w:pos="5954"/>
        <w:tab w:val="left" w:pos="6663"/>
        <w:tab w:val="left" w:pos="8789"/>
      </w:tabs>
      <w:ind w:left="-46" w:right="527"/>
      <w:outlineLvl w:val="4"/>
    </w:pPr>
    <w:rPr>
      <w:sz w:val="24"/>
    </w:rPr>
  </w:style>
  <w:style w:type="paragraph" w:styleId="berschrift6">
    <w:name w:val="heading 6"/>
    <w:basedOn w:val="Standard"/>
    <w:next w:val="Standard"/>
    <w:qFormat/>
    <w:pPr>
      <w:keepNext/>
      <w:ind w:left="-46"/>
      <w:outlineLvl w:val="5"/>
    </w:pPr>
    <w:rPr>
      <w:sz w:val="24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sz w:val="30"/>
    </w:rPr>
  </w:style>
  <w:style w:type="paragraph" w:styleId="berschrift8">
    <w:name w:val="heading 8"/>
    <w:basedOn w:val="Standard"/>
    <w:next w:val="Standard"/>
    <w:qFormat/>
    <w:pPr>
      <w:keepNext/>
      <w:jc w:val="center"/>
      <w:outlineLvl w:val="7"/>
    </w:pPr>
    <w:rPr>
      <w:rFonts w:ascii="Arial" w:hAnsi="Arial" w:cs="Arial"/>
      <w:b/>
      <w:bCs/>
      <w:sz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jc w:val="right"/>
    </w:pPr>
    <w:rPr>
      <w:rFonts w:ascii="Arial Narrow" w:hAnsi="Arial Narrow"/>
      <w:spacing w:val="20"/>
      <w:sz w:val="16"/>
    </w:rPr>
  </w:style>
  <w:style w:type="paragraph" w:styleId="Textkrper2">
    <w:name w:val="Body Text 2"/>
    <w:basedOn w:val="Standard"/>
    <w:rPr>
      <w:sz w:val="28"/>
    </w:rPr>
  </w:style>
  <w:style w:type="paragraph" w:styleId="Blocktext">
    <w:name w:val="Block Text"/>
    <w:basedOn w:val="Standard"/>
    <w:pPr>
      <w:tabs>
        <w:tab w:val="left" w:pos="284"/>
      </w:tabs>
      <w:ind w:left="284" w:right="527"/>
    </w:pPr>
    <w:rPr>
      <w:sz w:val="24"/>
    </w:rPr>
  </w:style>
  <w:style w:type="paragraph" w:styleId="Textkrper3">
    <w:name w:val="Body Text 3"/>
    <w:basedOn w:val="Standard"/>
    <w:rPr>
      <w:sz w:val="24"/>
    </w:rPr>
  </w:style>
  <w:style w:type="table" w:styleId="Tabellenraster">
    <w:name w:val="Table Grid"/>
    <w:basedOn w:val="NormaleTabelle"/>
    <w:rsid w:val="0031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1227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Juniorenfirma%2002\Formulare\Reha%20Fachdienst\Ausbildungsnachwei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4C650-B8F3-407A-B607-9ED48B74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Ausbildungsnachweis.dot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gebe deinen Namen ein</vt:lpstr>
    </vt:vector>
  </TitlesOfParts>
  <Company>TSBW Husum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gebe deinen Namen ein</dc:title>
  <dc:creator>JFK_05</dc:creator>
  <cp:lastModifiedBy>Ron</cp:lastModifiedBy>
  <cp:revision>14</cp:revision>
  <cp:lastPrinted>2015-08-26T15:49:00Z</cp:lastPrinted>
  <dcterms:created xsi:type="dcterms:W3CDTF">2016-11-25T15:51:00Z</dcterms:created>
  <dcterms:modified xsi:type="dcterms:W3CDTF">2016-11-25T16:55:00Z</dcterms:modified>
</cp:coreProperties>
</file>